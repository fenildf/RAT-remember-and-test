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A94453" w14:textId="77777777" w:rsidR="003A35F5" w:rsidRDefault="00D22389">
      <w:r>
        <w:t>RAT</w:t>
      </w:r>
      <w:r>
        <w:t>程序说明文档</w:t>
      </w:r>
    </w:p>
    <w:p w14:paraId="02AEF288" w14:textId="77777777" w:rsidR="003A35F5" w:rsidRDefault="00D22389">
      <w:pPr>
        <w:numPr>
          <w:ilvl w:val="0"/>
          <w:numId w:val="1"/>
        </w:numPr>
      </w:pPr>
      <w:r>
        <w:t>UML</w:t>
      </w:r>
      <w:r>
        <w:t>类图</w:t>
      </w:r>
    </w:p>
    <w:p w14:paraId="0C9AFEBC" w14:textId="77777777" w:rsidR="003A35F5" w:rsidRDefault="00D22389">
      <w:pPr>
        <w:numPr>
          <w:ilvl w:val="0"/>
          <w:numId w:val="1"/>
        </w:numPr>
      </w:pPr>
      <w:r>
        <w:t>设计思路</w:t>
      </w:r>
    </w:p>
    <w:p w14:paraId="312B3609" w14:textId="77777777" w:rsidR="003A35F5" w:rsidRDefault="00FC3824">
      <w:pPr>
        <w:numPr>
          <w:ilvl w:val="254"/>
          <w:numId w:val="0"/>
        </w:numPr>
      </w:pPr>
      <w:r>
        <w:rPr>
          <w:rFonts w:hint="eastAsia"/>
        </w:rPr>
        <w:tab/>
      </w:r>
      <w:r w:rsidR="00D22389">
        <w:t>使用</w:t>
      </w:r>
      <w:r w:rsidR="00D22389">
        <w:t>Dictionary</w:t>
      </w:r>
      <w:r w:rsidR="00D22389">
        <w:t>，</w:t>
      </w:r>
      <w:r w:rsidR="00D22389">
        <w:t>Word</w:t>
      </w:r>
      <w:r w:rsidR="00D22389">
        <w:t>，</w:t>
      </w:r>
      <w:r w:rsidR="00D22389">
        <w:t>Entry</w:t>
      </w:r>
      <w:r w:rsidR="00D22389">
        <w:t>三个层次作为词典的基础。其中</w:t>
      </w:r>
      <w:r w:rsidR="00D22389">
        <w:t>entry</w:t>
      </w:r>
      <w:r w:rsidR="00D22389">
        <w:t>继承出很多不同了实现类，因为不同词性的义项包含的内容是不同的。其中</w:t>
      </w:r>
      <w:r w:rsidR="00D22389">
        <w:t>Dictionary</w:t>
      </w:r>
      <w:r w:rsidR="00D22389">
        <w:t>使用单件模式，仅在程序开始时自动构造一次，并调用</w:t>
      </w:r>
      <w:r w:rsidR="00D22389">
        <w:t>read</w:t>
      </w:r>
      <w:r w:rsidR="00D22389">
        <w:t>方法来读取资源文件中的内容，之后不能再次被构造。而</w:t>
      </w:r>
      <w:r w:rsidR="00D22389">
        <w:t>Word</w:t>
      </w:r>
      <w:r w:rsidR="00D22389">
        <w:t>，</w:t>
      </w:r>
      <w:r w:rsidR="00D22389">
        <w:t>Entry</w:t>
      </w:r>
      <w:r w:rsidR="00D22389">
        <w:t>的创建使用工厂模式，因为创建的过程十分复杂而且要判断</w:t>
      </w:r>
      <w:r w:rsidR="00D22389">
        <w:t>Entry</w:t>
      </w:r>
      <w:r w:rsidR="00D22389">
        <w:t>具体的实现类类型。</w:t>
      </w:r>
    </w:p>
    <w:p w14:paraId="61C4C988" w14:textId="77777777" w:rsidR="003A35F5" w:rsidRDefault="00FC3824">
      <w:pPr>
        <w:numPr>
          <w:ilvl w:val="254"/>
          <w:numId w:val="0"/>
        </w:numPr>
      </w:pPr>
      <w:r>
        <w:rPr>
          <w:rFonts w:hint="eastAsia"/>
        </w:rPr>
        <w:tab/>
      </w:r>
      <w:r w:rsidR="00D22389">
        <w:t>软件支持多个用户，每个用户拥有自己的</w:t>
      </w:r>
      <w:r w:rsidR="00D22389">
        <w:t>set</w:t>
      </w:r>
      <w:r w:rsidR="00D22389">
        <w:t>，这是一些属于</w:t>
      </w:r>
      <w:r w:rsidR="00D22389">
        <w:t>Dictionary</w:t>
      </w:r>
      <w:r w:rsidR="00D22389">
        <w:t>的单词的集合，用户的</w:t>
      </w:r>
      <w:r w:rsidR="00D22389">
        <w:t>test</w:t>
      </w:r>
      <w:r w:rsidR="00D22389">
        <w:t>和</w:t>
      </w:r>
      <w:r w:rsidR="00D22389">
        <w:t>recite</w:t>
      </w:r>
      <w:r w:rsidR="00D22389">
        <w:t>功能都是针对</w:t>
      </w:r>
      <w:r w:rsidR="00D22389">
        <w:t>set</w:t>
      </w:r>
      <w:r w:rsidR="00D22389">
        <w:t>而不是全部的单词（也可以把全部单词作为一个</w:t>
      </w:r>
      <w:r w:rsidR="00D22389">
        <w:t>set</w:t>
      </w:r>
      <w:r w:rsidR="00D22389">
        <w:t>）。</w:t>
      </w:r>
      <w:r w:rsidR="00D22389">
        <w:t>Class User</w:t>
      </w:r>
      <w:r w:rsidR="00D22389">
        <w:t>表示用户。</w:t>
      </w:r>
      <w:r w:rsidR="00D22389">
        <w:t xml:space="preserve">Class set </w:t>
      </w:r>
      <w:r w:rsidR="00D22389">
        <w:t>表示集合。</w:t>
      </w:r>
      <w:r w:rsidR="00D22389">
        <w:t>User</w:t>
      </w:r>
      <w:r w:rsidR="00D22389">
        <w:t>中有</w:t>
      </w:r>
      <w:r w:rsidR="00D22389">
        <w:t>vector&lt;set*&gt;</w:t>
      </w:r>
      <w:r w:rsidR="00D22389">
        <w:t>的属性保存用户的全部</w:t>
      </w:r>
      <w:r w:rsidR="00D22389">
        <w:t>set</w:t>
      </w:r>
      <w:r w:rsidR="00D22389">
        <w:t>。</w:t>
      </w:r>
    </w:p>
    <w:p w14:paraId="557441EE" w14:textId="77777777" w:rsidR="003A35F5" w:rsidRDefault="00D22389">
      <w:pPr>
        <w:numPr>
          <w:ilvl w:val="254"/>
          <w:numId w:val="0"/>
        </w:numPr>
      </w:pPr>
      <w:r>
        <w:t>Class interface</w:t>
      </w:r>
      <w:r>
        <w:t>表示界面。实现类</w:t>
      </w:r>
      <w:proofErr w:type="spellStart"/>
      <w:r>
        <w:t>consoleInterface</w:t>
      </w:r>
      <w:proofErr w:type="spellEnd"/>
      <w:r>
        <w:t>表示命令行界面。用户的命令将在某些方法中进行分析然后传递给</w:t>
      </w:r>
      <w:proofErr w:type="spellStart"/>
      <w:r>
        <w:t>consoleInterface</w:t>
      </w:r>
      <w:proofErr w:type="spellEnd"/>
      <w:r>
        <w:t>的其他方法进行执行。这个类承担所有和用户交互的工作。</w:t>
      </w:r>
    </w:p>
    <w:p w14:paraId="68122F9C" w14:textId="77777777" w:rsidR="003A35F5" w:rsidRDefault="00FC3824">
      <w:pPr>
        <w:numPr>
          <w:ilvl w:val="254"/>
          <w:numId w:val="0"/>
        </w:numPr>
      </w:pPr>
      <w:r>
        <w:rPr>
          <w:rFonts w:hint="eastAsia"/>
        </w:rPr>
        <w:tab/>
      </w:r>
      <w:r w:rsidR="00D22389">
        <w:rPr>
          <w:rFonts w:hint="eastAsia"/>
        </w:rPr>
        <w:t>对于测试功能，是有一个</w:t>
      </w:r>
      <w:r w:rsidR="00E16BA6">
        <w:rPr>
          <w:rFonts w:hint="eastAsia"/>
        </w:rPr>
        <w:t>Q</w:t>
      </w:r>
      <w:r w:rsidR="00D22389">
        <w:rPr>
          <w:rFonts w:hint="eastAsia"/>
        </w:rPr>
        <w:t>uestion</w:t>
      </w:r>
      <w:r w:rsidR="00D22389">
        <w:rPr>
          <w:rFonts w:hint="eastAsia"/>
        </w:rPr>
        <w:t>的基类。然后派生出了三个派生类，分别对应三种测试方法：根据单词选择意思（不定项选择</w:t>
      </w:r>
      <w:r w:rsidR="00E16BA6">
        <w:rPr>
          <w:rFonts w:hint="eastAsia"/>
        </w:rPr>
        <w:t>，少选，错选均不对，下同</w:t>
      </w:r>
      <w:r w:rsidR="00D22389">
        <w:rPr>
          <w:rFonts w:hint="eastAsia"/>
        </w:rPr>
        <w:t>）、根据意思选择单词（不定项选择）、根据意思拼写单词。通过更多种的测试方法，增强用户对指定</w:t>
      </w:r>
      <w:r w:rsidR="00D22389">
        <w:rPr>
          <w:rFonts w:hint="eastAsia"/>
        </w:rPr>
        <w:t>set</w:t>
      </w:r>
      <w:r w:rsidR="00D22389">
        <w:rPr>
          <w:rFonts w:hint="eastAsia"/>
        </w:rPr>
        <w:t>的了解。</w:t>
      </w:r>
      <w:r w:rsidR="00E16BA6">
        <w:rPr>
          <w:rFonts w:hint="eastAsia"/>
        </w:rPr>
        <w:t>Question</w:t>
      </w:r>
      <w:r w:rsidR="00E16BA6">
        <w:rPr>
          <w:rFonts w:hint="eastAsia"/>
        </w:rPr>
        <w:t>类的测试结果不仅会实时的反馈给用户，也会存储在相应单词的</w:t>
      </w:r>
      <w:r w:rsidR="00E16BA6">
        <w:rPr>
          <w:rFonts w:hint="eastAsia"/>
        </w:rPr>
        <w:t>Test</w:t>
      </w:r>
      <w:r w:rsidR="00E16BA6">
        <w:rPr>
          <w:rFonts w:hint="eastAsia"/>
        </w:rPr>
        <w:t>类中。</w:t>
      </w:r>
      <w:r w:rsidR="00E16BA6">
        <w:rPr>
          <w:rFonts w:hint="eastAsia"/>
        </w:rPr>
        <w:t>Test</w:t>
      </w:r>
      <w:r w:rsidR="00E16BA6">
        <w:rPr>
          <w:rFonts w:hint="eastAsia"/>
        </w:rPr>
        <w:t>类中存有相应单词的</w:t>
      </w:r>
      <w:r w:rsidR="00E16BA6">
        <w:rPr>
          <w:rFonts w:hint="eastAsia"/>
        </w:rPr>
        <w:t>Entry</w:t>
      </w:r>
      <w:r w:rsidR="00E16BA6">
        <w:rPr>
          <w:rFonts w:hint="eastAsia"/>
        </w:rPr>
        <w:t>在三种类型的测试下的正确的次数、错误的次数和正确率等。</w:t>
      </w:r>
      <w:r w:rsidR="00E16BA6">
        <w:rPr>
          <w:rFonts w:hint="eastAsia"/>
        </w:rPr>
        <w:t>Test</w:t>
      </w:r>
      <w:r w:rsidR="00E16BA6">
        <w:rPr>
          <w:rFonts w:hint="eastAsia"/>
        </w:rPr>
        <w:t>类中还存有此用户在整个使用期间的正确率（静态变量），会在每次测试后动态变化并返回给用户。所有的这些正确次数等都会在程序退出时存储在文件中，运行时再读进来。</w:t>
      </w:r>
      <w:r w:rsidR="00E16BA6">
        <w:rPr>
          <w:rFonts w:hint="eastAsia"/>
        </w:rPr>
        <w:t>Test</w:t>
      </w:r>
      <w:r w:rsidR="00E16BA6">
        <w:rPr>
          <w:rFonts w:hint="eastAsia"/>
        </w:rPr>
        <w:t>拥有一个根据正确率和测试次数给每个单词赋权值的机制，在随机选择测试的单词时，权值大的单词会有更大的概率被选进来。权值在每次测试后会进行更新，测试的次数越少，错误次数越多，单词的权值越大。</w:t>
      </w:r>
    </w:p>
    <w:p w14:paraId="1CB95FF2" w14:textId="2C423866" w:rsidR="003A35F5" w:rsidRDefault="00FC3824">
      <w:pPr>
        <w:numPr>
          <w:ilvl w:val="254"/>
          <w:numId w:val="0"/>
        </w:numPr>
      </w:pPr>
      <w:r>
        <w:rPr>
          <w:rFonts w:hint="eastAsia"/>
        </w:rPr>
        <w:tab/>
      </w:r>
      <w:r w:rsidR="00E16BA6">
        <w:rPr>
          <w:rFonts w:hint="eastAsia"/>
        </w:rPr>
        <w:t>对于背诵功能，</w:t>
      </w:r>
      <w:r w:rsidR="00C66A1B">
        <w:rPr>
          <w:rFonts w:hint="eastAsia"/>
        </w:rPr>
        <w:t>主要是由</w:t>
      </w:r>
      <w:r w:rsidR="00C66A1B">
        <w:rPr>
          <w:rFonts w:hint="eastAsia"/>
        </w:rPr>
        <w:t>recite</w:t>
      </w:r>
      <w:r w:rsidR="00C66A1B">
        <w:rPr>
          <w:rFonts w:hint="eastAsia"/>
        </w:rPr>
        <w:t>类来完成的。首先用户在创建</w:t>
      </w:r>
      <w:r w:rsidR="00C66A1B">
        <w:rPr>
          <w:rFonts w:hint="eastAsia"/>
        </w:rPr>
        <w:t>set</w:t>
      </w:r>
      <w:r w:rsidR="00C66A1B">
        <w:rPr>
          <w:rFonts w:hint="eastAsia"/>
        </w:rPr>
        <w:t>时需要输入一个天数，为自己计划背完这个</w:t>
      </w:r>
      <w:r w:rsidR="00C66A1B">
        <w:rPr>
          <w:rFonts w:hint="eastAsia"/>
        </w:rPr>
        <w:t>set</w:t>
      </w:r>
      <w:r w:rsidR="00C66A1B">
        <w:rPr>
          <w:rFonts w:hint="eastAsia"/>
        </w:rPr>
        <w:t>的天数，若天数不足后期也可以进行修改。</w:t>
      </w:r>
      <w:r w:rsidR="00C66A1B">
        <w:rPr>
          <w:rFonts w:hint="eastAsia"/>
        </w:rPr>
        <w:t>recite</w:t>
      </w:r>
      <w:r w:rsidR="00C66A1B">
        <w:rPr>
          <w:rFonts w:hint="eastAsia"/>
        </w:rPr>
        <w:t>类会记录开始背诵的日期和剩余的天数来安排每日的背诵量，并在进入程序的时候对用户进行提醒。我们参考了当今市场上比较好的背单词软件，安排每天的单词复习量为背诵量的</w:t>
      </w:r>
      <w:r w:rsidR="00C66A1B">
        <w:rPr>
          <w:rFonts w:hint="eastAsia"/>
        </w:rPr>
        <w:t>2</w:t>
      </w:r>
      <w:r w:rsidR="00F76558">
        <w:rPr>
          <w:rFonts w:hint="eastAsia"/>
        </w:rPr>
        <w:t>倍，达到较好的背诵效果。背诵时由</w:t>
      </w:r>
      <w:proofErr w:type="spellStart"/>
      <w:r w:rsidR="00F76558">
        <w:rPr>
          <w:rFonts w:hint="eastAsia"/>
        </w:rPr>
        <w:t>ReciteControl</w:t>
      </w:r>
      <w:proofErr w:type="spellEnd"/>
      <w:r w:rsidR="00F76558">
        <w:rPr>
          <w:rFonts w:hint="eastAsia"/>
        </w:rPr>
        <w:t>函数来控制，</w:t>
      </w:r>
      <w:proofErr w:type="spellStart"/>
      <w:r w:rsidR="00F76558">
        <w:rPr>
          <w:rFonts w:hint="eastAsia"/>
        </w:rPr>
        <w:t>DoRecite</w:t>
      </w:r>
      <w:proofErr w:type="spellEnd"/>
      <w:r w:rsidR="00F76558">
        <w:rPr>
          <w:rFonts w:hint="eastAsia"/>
        </w:rPr>
        <w:t>和</w:t>
      </w:r>
      <w:proofErr w:type="spellStart"/>
      <w:r w:rsidR="00F76558">
        <w:rPr>
          <w:rFonts w:hint="eastAsia"/>
        </w:rPr>
        <w:t>DoReview</w:t>
      </w:r>
      <w:proofErr w:type="spellEnd"/>
      <w:r w:rsidR="00F76558">
        <w:rPr>
          <w:rFonts w:hint="eastAsia"/>
        </w:rPr>
        <w:t>函数用来背诵和复习某个特定的单词。开始背诵时，会根据当日的计划完成情况，从未背的单词中随机选取要背诵的单词，然后选取相应数量的需要复习的单词，加入背诵和复习计划。其中选取复习的单词时，会根据艾宾浩斯遗忘规律赋给每个单词权重，然后按照权重排序选取相应的单词，来达到最好的复习效果。在实际背诵中，根据已有的经验，会把</w:t>
      </w:r>
      <w:r w:rsidR="00F76558">
        <w:rPr>
          <w:rFonts w:hint="eastAsia"/>
        </w:rPr>
        <w:t>12</w:t>
      </w:r>
      <w:r w:rsidR="00F76558">
        <w:rPr>
          <w:rFonts w:hint="eastAsia"/>
        </w:rPr>
        <w:t>个单词左右作为一个小组，其中前几个为背诵单词，后面为复习单词。对于每个单词，都会记录每次背诵的时间，和正确的情况，对于背诵时间不同的单词，我们对其要求不同。只有在当日连续相应的次数</w:t>
      </w:r>
      <w:r w:rsidR="00F76558">
        <w:rPr>
          <w:rFonts w:hint="eastAsia"/>
        </w:rPr>
        <w:t>Review</w:t>
      </w:r>
      <w:r w:rsidR="00F76558">
        <w:rPr>
          <w:rFonts w:hint="eastAsia"/>
        </w:rPr>
        <w:t>的测试通过了，当日这个单词才算成功复习，退出当日复习列表。这样可以使新单词复习更多次，老单词加深印象，符合记忆遗忘规律。如果在</w:t>
      </w:r>
      <w:r w:rsidR="00F76558">
        <w:rPr>
          <w:rFonts w:hint="eastAsia"/>
        </w:rPr>
        <w:t>Recite</w:t>
      </w:r>
      <w:r w:rsidR="00F76558">
        <w:rPr>
          <w:rFonts w:hint="eastAsia"/>
        </w:rPr>
        <w:t>或</w:t>
      </w:r>
      <w:r w:rsidR="00F76558">
        <w:rPr>
          <w:rFonts w:hint="eastAsia"/>
        </w:rPr>
        <w:t>Review</w:t>
      </w:r>
      <w:r w:rsidR="00F76558">
        <w:rPr>
          <w:rFonts w:hint="eastAsia"/>
        </w:rPr>
        <w:t>的过程中发现某个单词特别熟悉，可以选择斩了这个单词，以</w:t>
      </w:r>
      <w:bookmarkStart w:id="0" w:name="_GoBack"/>
      <w:bookmarkEnd w:id="0"/>
      <w:r w:rsidR="00F76558">
        <w:rPr>
          <w:rFonts w:hint="eastAsia"/>
        </w:rPr>
        <w:t>后不会再出现在复习列表里。同样，如果</w:t>
      </w:r>
      <w:r w:rsidR="00943CFC">
        <w:rPr>
          <w:rFonts w:hint="eastAsia"/>
        </w:rPr>
        <w:t>某个单词累计复习成功次数达到</w:t>
      </w:r>
      <w:r w:rsidR="00943CFC">
        <w:rPr>
          <w:rFonts w:hint="eastAsia"/>
        </w:rPr>
        <w:t>8</w:t>
      </w:r>
      <w:r w:rsidR="00943CFC">
        <w:rPr>
          <w:rFonts w:hint="eastAsia"/>
        </w:rPr>
        <w:t>次，自动列为已经完全背会，也进入斩的列表。</w:t>
      </w:r>
      <w:r w:rsidR="002E2988">
        <w:rPr>
          <w:rFonts w:hint="eastAsia"/>
        </w:rPr>
        <w:t>如果当日用户的背诵量完成了，可以选择额外增加背诵复习量。</w:t>
      </w:r>
    </w:p>
    <w:p w14:paraId="0EA28C73" w14:textId="77777777" w:rsidR="003A35F5" w:rsidRDefault="00D22389">
      <w:pPr>
        <w:numPr>
          <w:ilvl w:val="0"/>
          <w:numId w:val="1"/>
        </w:numPr>
      </w:pPr>
      <w:r>
        <w:t>设计说明</w:t>
      </w:r>
    </w:p>
    <w:p w14:paraId="0CF2E0D6" w14:textId="77777777" w:rsidR="003A35F5" w:rsidRDefault="00D22389">
      <w:pPr>
        <w:numPr>
          <w:ilvl w:val="0"/>
          <w:numId w:val="2"/>
        </w:numPr>
      </w:pPr>
      <w:r>
        <w:t>Dictionary</w:t>
      </w:r>
    </w:p>
    <w:p w14:paraId="5CA8290A" w14:textId="77777777" w:rsidR="003A35F5" w:rsidRDefault="00D22389">
      <w:pPr>
        <w:ind w:firstLine="420"/>
      </w:pPr>
      <w:r>
        <w:t>属性包括</w:t>
      </w:r>
      <w:r>
        <w:t>Dictionary</w:t>
      </w:r>
      <w:r>
        <w:t>的一个实例（</w:t>
      </w:r>
      <w:r>
        <w:t>static</w:t>
      </w:r>
      <w:r>
        <w:t>）以及</w:t>
      </w:r>
      <w:r>
        <w:t>vector&lt;Word&gt;</w:t>
      </w:r>
      <w:r>
        <w:t>。</w:t>
      </w:r>
    </w:p>
    <w:p w14:paraId="3A3B406C" w14:textId="77777777" w:rsidR="003A35F5" w:rsidRDefault="00D22389">
      <w:pPr>
        <w:ind w:firstLine="420"/>
      </w:pPr>
      <w:r>
        <w:t>方法包括进行精确查询，匹配查询，子串匹配（</w:t>
      </w:r>
      <w:proofErr w:type="spellStart"/>
      <w:r>
        <w:t>kmp</w:t>
      </w:r>
      <w:proofErr w:type="spellEnd"/>
      <w:r>
        <w:t>算法），插入，排序，读取文件等。</w:t>
      </w:r>
    </w:p>
    <w:p w14:paraId="0E233645" w14:textId="77777777" w:rsidR="003A35F5" w:rsidRDefault="00D22389">
      <w:pPr>
        <w:numPr>
          <w:ilvl w:val="0"/>
          <w:numId w:val="2"/>
        </w:numPr>
      </w:pPr>
      <w:r>
        <w:lastRenderedPageBreak/>
        <w:t>Word</w:t>
      </w:r>
    </w:p>
    <w:p w14:paraId="77E5B008" w14:textId="77777777" w:rsidR="003A35F5" w:rsidRDefault="00D22389">
      <w:pPr>
        <w:ind w:firstLine="420"/>
      </w:pPr>
      <w:r>
        <w:t>属性有单词的拼写，</w:t>
      </w:r>
      <w:r>
        <w:t>vector&lt;entry*&gt;,</w:t>
      </w:r>
      <w:r>
        <w:t>背诵的有关参数。</w:t>
      </w:r>
    </w:p>
    <w:p w14:paraId="419F213C" w14:textId="77777777" w:rsidR="003A35F5" w:rsidRDefault="00D22389">
      <w:pPr>
        <w:ind w:firstLine="420"/>
      </w:pPr>
      <w:r>
        <w:t>提供的方法包括排序，查找，判断一个单词是否熟悉等。重载了向屏幕输出的</w:t>
      </w:r>
      <w:r>
        <w:t>&lt;&lt;</w:t>
      </w:r>
      <w:r>
        <w:t>。</w:t>
      </w:r>
    </w:p>
    <w:p w14:paraId="10CADE3B" w14:textId="77777777" w:rsidR="003A35F5" w:rsidRDefault="00D22389">
      <w:pPr>
        <w:numPr>
          <w:ilvl w:val="0"/>
          <w:numId w:val="2"/>
        </w:numPr>
      </w:pPr>
      <w:r>
        <w:t>Entry</w:t>
      </w:r>
    </w:p>
    <w:p w14:paraId="51BC3255" w14:textId="77777777" w:rsidR="003A35F5" w:rsidRDefault="00D22389">
      <w:pPr>
        <w:ind w:firstLine="420"/>
      </w:pPr>
      <w:r>
        <w:t>根据不同的词性有不同的属性。比如名词会记录是否是复数，是否是缩写，复数形式等。</w:t>
      </w:r>
    </w:p>
    <w:p w14:paraId="3BE3C9DC" w14:textId="77777777" w:rsidR="003A35F5" w:rsidRDefault="00D22389">
      <w:pPr>
        <w:ind w:firstLine="420"/>
      </w:pPr>
      <w:r>
        <w:t>重载了向屏幕输出的</w:t>
      </w:r>
      <w:r>
        <w:t>&lt;&lt;</w:t>
      </w:r>
      <w:r>
        <w:t>运算符，提供向资源文件输出的方法。</w:t>
      </w:r>
    </w:p>
    <w:p w14:paraId="2CC3D4BD" w14:textId="77777777" w:rsidR="003A35F5" w:rsidRDefault="00D22389">
      <w:pPr>
        <w:numPr>
          <w:ilvl w:val="0"/>
          <w:numId w:val="2"/>
        </w:numPr>
      </w:pPr>
      <w:r>
        <w:t>Factory</w:t>
      </w:r>
    </w:p>
    <w:p w14:paraId="6FC52C00" w14:textId="77777777" w:rsidR="003A35F5" w:rsidRDefault="00D22389">
      <w:pPr>
        <w:ind w:firstLine="420"/>
      </w:pPr>
      <w:r>
        <w:t>包括</w:t>
      </w:r>
      <w:proofErr w:type="spellStart"/>
      <w:r>
        <w:t>WordFactory</w:t>
      </w:r>
      <w:proofErr w:type="spellEnd"/>
      <w:r>
        <w:t>的</w:t>
      </w:r>
      <w:proofErr w:type="spellStart"/>
      <w:r>
        <w:t>EntryFactory</w:t>
      </w:r>
      <w:proofErr w:type="spellEnd"/>
      <w:r>
        <w:t>（抽象类）。主要承担分析资源文件并且生成</w:t>
      </w:r>
      <w:r>
        <w:t>product</w:t>
      </w:r>
      <w:r>
        <w:t>的过程。</w:t>
      </w:r>
    </w:p>
    <w:p w14:paraId="7A35F7EE" w14:textId="77777777" w:rsidR="003A35F5" w:rsidRDefault="00D22389">
      <w:pPr>
        <w:numPr>
          <w:ilvl w:val="0"/>
          <w:numId w:val="2"/>
        </w:numPr>
      </w:pPr>
      <w:r>
        <w:t>Interface</w:t>
      </w:r>
    </w:p>
    <w:p w14:paraId="03755017" w14:textId="77777777" w:rsidR="003A35F5" w:rsidRDefault="00D22389">
      <w:pPr>
        <w:ind w:firstLine="420"/>
      </w:pPr>
      <w:r>
        <w:t>属性包括用户，当前用户，以及一些运行参数（比如到目前是否有数据被修改）。</w:t>
      </w:r>
    </w:p>
    <w:p w14:paraId="468E21C0" w14:textId="77777777" w:rsidR="003A35F5" w:rsidRDefault="00D22389">
      <w:pPr>
        <w:ind w:firstLine="420"/>
      </w:pPr>
      <w:r>
        <w:t>提供众多的方法：初始化，接受用户命令，分析用户命令，查询，测试，背诵</w:t>
      </w:r>
      <w:r>
        <w:t>......</w:t>
      </w:r>
      <w:r>
        <w:t>大部分通过对命令的分析调用其他类中的方法。用户登录，切换用户等是直接在这里实现了。</w:t>
      </w:r>
    </w:p>
    <w:p w14:paraId="55B1A0B6" w14:textId="77777777" w:rsidR="003A35F5" w:rsidRDefault="00D22389">
      <w:pPr>
        <w:numPr>
          <w:ilvl w:val="0"/>
          <w:numId w:val="2"/>
        </w:numPr>
      </w:pPr>
      <w:r>
        <w:t>User</w:t>
      </w:r>
    </w:p>
    <w:p w14:paraId="1A6F376B" w14:textId="77777777" w:rsidR="003A35F5" w:rsidRDefault="00D22389">
      <w:pPr>
        <w:ind w:firstLine="420"/>
      </w:pPr>
      <w:r>
        <w:t>属性包括每个用户的用户名，密码，等级，</w:t>
      </w:r>
      <w:r>
        <w:t>vector&lt;set*&gt;</w:t>
      </w:r>
      <w:r>
        <w:t>等。构造函数将从文件中读取用户的数据。</w:t>
      </w:r>
    </w:p>
    <w:p w14:paraId="37ADBA6B" w14:textId="77777777" w:rsidR="003A35F5" w:rsidRDefault="00D22389">
      <w:pPr>
        <w:numPr>
          <w:ilvl w:val="0"/>
          <w:numId w:val="2"/>
        </w:numPr>
      </w:pPr>
      <w:r>
        <w:t>Set</w:t>
      </w:r>
    </w:p>
    <w:p w14:paraId="1ED57DB4" w14:textId="77777777" w:rsidR="003A35F5" w:rsidRDefault="00D22389">
      <w:pPr>
        <w:ind w:firstLine="420"/>
      </w:pPr>
      <w:r>
        <w:t>包含</w:t>
      </w:r>
      <w:r>
        <w:t>vector&lt;Word*&gt;</w:t>
      </w:r>
      <w:r>
        <w:t>。</w:t>
      </w:r>
    </w:p>
    <w:p w14:paraId="7F442C44" w14:textId="77777777" w:rsidR="003A35F5" w:rsidRDefault="00D22389">
      <w:pPr>
        <w:ind w:firstLine="420"/>
      </w:pPr>
      <w:r>
        <w:t>方法包括查找，插入等。</w:t>
      </w:r>
    </w:p>
    <w:p w14:paraId="756330A6" w14:textId="77777777" w:rsidR="00943CFC" w:rsidRDefault="00943CFC" w:rsidP="00943CFC">
      <w:pPr>
        <w:numPr>
          <w:ilvl w:val="0"/>
          <w:numId w:val="2"/>
        </w:numPr>
      </w:pPr>
      <w:r>
        <w:t>Question</w:t>
      </w:r>
    </w:p>
    <w:p w14:paraId="794E4B8F" w14:textId="77777777" w:rsidR="00943CFC" w:rsidRDefault="00943CFC" w:rsidP="00943CFC">
      <w:r>
        <w:rPr>
          <w:rFonts w:hint="eastAsia"/>
        </w:rPr>
        <w:tab/>
      </w:r>
      <w:r>
        <w:rPr>
          <w:rFonts w:hint="eastAsia"/>
        </w:rPr>
        <w:t>主要分为按照权重随机选择相应的问题</w:t>
      </w:r>
      <w:r>
        <w:rPr>
          <w:rFonts w:hint="eastAsia"/>
        </w:rPr>
        <w:t>(</w:t>
      </w:r>
      <w:proofErr w:type="spellStart"/>
      <w:r>
        <w:rPr>
          <w:rFonts w:hint="eastAsia"/>
        </w:rPr>
        <w:t>AddQuestion</w:t>
      </w:r>
      <w:proofErr w:type="spellEnd"/>
      <w:r>
        <w:rPr>
          <w:rFonts w:hint="eastAsia"/>
        </w:rPr>
        <w:t>)</w:t>
      </w:r>
      <w:r>
        <w:rPr>
          <w:rFonts w:hint="eastAsia"/>
        </w:rPr>
        <w:t>、将问题随机打乱</w:t>
      </w:r>
      <w:r>
        <w:rPr>
          <w:rFonts w:hint="eastAsia"/>
        </w:rPr>
        <w:t>(</w:t>
      </w:r>
      <w:proofErr w:type="spellStart"/>
      <w:r>
        <w:rPr>
          <w:rFonts w:hint="eastAsia"/>
        </w:rPr>
        <w:t>DisorganizeQuestion</w:t>
      </w:r>
      <w:proofErr w:type="spellEnd"/>
      <w:r>
        <w:rPr>
          <w:rFonts w:hint="eastAsia"/>
        </w:rPr>
        <w:t>)</w:t>
      </w:r>
      <w:r>
        <w:rPr>
          <w:rFonts w:hint="eastAsia"/>
        </w:rPr>
        <w:t>、将问题输出给用户</w:t>
      </w:r>
      <w:r>
        <w:rPr>
          <w:rFonts w:hint="eastAsia"/>
        </w:rPr>
        <w:t>(</w:t>
      </w:r>
      <w:proofErr w:type="spellStart"/>
      <w:r>
        <w:rPr>
          <w:rFonts w:hint="eastAsia"/>
        </w:rPr>
        <w:t>ShowInScreen</w:t>
      </w:r>
      <w:proofErr w:type="spellEnd"/>
      <w:r>
        <w:rPr>
          <w:rFonts w:hint="eastAsia"/>
        </w:rPr>
        <w:t>)</w:t>
      </w:r>
      <w:r>
        <w:rPr>
          <w:rFonts w:hint="eastAsia"/>
        </w:rPr>
        <w:t>、获得用户的答案并给出判断解答</w:t>
      </w:r>
      <w:r>
        <w:rPr>
          <w:rFonts w:hint="eastAsia"/>
        </w:rPr>
        <w:t>(</w:t>
      </w:r>
      <w:proofErr w:type="spellStart"/>
      <w:r>
        <w:rPr>
          <w:rFonts w:hint="eastAsia"/>
        </w:rPr>
        <w:t>GetTheAnswer</w:t>
      </w:r>
      <w:proofErr w:type="spellEnd"/>
      <w:r>
        <w:rPr>
          <w:rFonts w:hint="eastAsia"/>
        </w:rPr>
        <w:t>)</w:t>
      </w:r>
      <w:r>
        <w:rPr>
          <w:rFonts w:hint="eastAsia"/>
        </w:rPr>
        <w:t>四个虚函数。</w:t>
      </w:r>
      <w:r>
        <w:t>O</w:t>
      </w:r>
      <w:r>
        <w:rPr>
          <w:rFonts w:hint="eastAsia"/>
        </w:rPr>
        <w:t>peration</w:t>
      </w:r>
      <w:r>
        <w:rPr>
          <w:rFonts w:hint="eastAsia"/>
        </w:rPr>
        <w:t>类对其进行操作控制。</w:t>
      </w:r>
    </w:p>
    <w:p w14:paraId="4BB5A582" w14:textId="77777777" w:rsidR="003A35F5" w:rsidRDefault="00943CFC">
      <w:pPr>
        <w:numPr>
          <w:ilvl w:val="0"/>
          <w:numId w:val="2"/>
        </w:numPr>
      </w:pPr>
      <w:r>
        <w:rPr>
          <w:rFonts w:hint="eastAsia"/>
        </w:rPr>
        <w:t>Test</w:t>
      </w:r>
    </w:p>
    <w:p w14:paraId="129B501C" w14:textId="77777777" w:rsidR="00943CFC" w:rsidRDefault="00943CFC" w:rsidP="00943CFC">
      <w:r>
        <w:rPr>
          <w:rFonts w:hint="eastAsia"/>
        </w:rPr>
        <w:tab/>
      </w:r>
      <w:r>
        <w:rPr>
          <w:rFonts w:hint="eastAsia"/>
        </w:rPr>
        <w:t>主要包括相应的</w:t>
      </w:r>
      <w:r>
        <w:rPr>
          <w:rFonts w:hint="eastAsia"/>
        </w:rPr>
        <w:t>Entry</w:t>
      </w:r>
      <w:r>
        <w:rPr>
          <w:rFonts w:hint="eastAsia"/>
        </w:rPr>
        <w:t>的正确、错误的次数和正确率信息，也存有用户在整个的测试中的正确次数，错误次数，正确率的信息（静态变量）。</w:t>
      </w:r>
    </w:p>
    <w:p w14:paraId="6B5CFA84" w14:textId="77777777" w:rsidR="00943CFC" w:rsidRDefault="00943CFC" w:rsidP="00943CFC">
      <w:pPr>
        <w:numPr>
          <w:ilvl w:val="0"/>
          <w:numId w:val="2"/>
        </w:numPr>
      </w:pPr>
      <w:r>
        <w:rPr>
          <w:rFonts w:hint="eastAsia"/>
        </w:rPr>
        <w:t>Recite</w:t>
      </w:r>
    </w:p>
    <w:p w14:paraId="69038A91" w14:textId="77777777" w:rsidR="00943CFC" w:rsidRDefault="00943CFC" w:rsidP="00943CFC">
      <w:r>
        <w:rPr>
          <w:rFonts w:hint="eastAsia"/>
        </w:rPr>
        <w:tab/>
      </w:r>
      <w:r>
        <w:rPr>
          <w:rFonts w:hint="eastAsia"/>
        </w:rPr>
        <w:t>完成</w:t>
      </w:r>
      <w:r>
        <w:rPr>
          <w:rFonts w:hint="eastAsia"/>
        </w:rPr>
        <w:t>Recite</w:t>
      </w:r>
      <w:r>
        <w:rPr>
          <w:rFonts w:hint="eastAsia"/>
        </w:rPr>
        <w:t>和</w:t>
      </w:r>
      <w:r>
        <w:rPr>
          <w:rFonts w:hint="eastAsia"/>
        </w:rPr>
        <w:t>Review</w:t>
      </w:r>
      <w:r>
        <w:rPr>
          <w:rFonts w:hint="eastAsia"/>
        </w:rPr>
        <w:t>功能，能够进行背诵和复习，</w:t>
      </w:r>
      <w:proofErr w:type="spellStart"/>
      <w:r>
        <w:rPr>
          <w:rFonts w:hint="eastAsia"/>
        </w:rPr>
        <w:t>ReciteControl</w:t>
      </w:r>
      <w:proofErr w:type="spellEnd"/>
      <w:r>
        <w:rPr>
          <w:rFonts w:hint="eastAsia"/>
        </w:rPr>
        <w:t>函数控制整个的背诵过程能够按照一定的遗忘规律进行</w:t>
      </w:r>
      <w:r w:rsidR="00FC3824">
        <w:rPr>
          <w:rFonts w:hint="eastAsia"/>
        </w:rPr>
        <w:t>。</w:t>
      </w:r>
      <w:r w:rsidR="00FC3824">
        <w:rPr>
          <w:rFonts w:hint="eastAsia"/>
        </w:rPr>
        <w:t>Recite</w:t>
      </w:r>
      <w:r w:rsidR="00FC3824">
        <w:rPr>
          <w:rFonts w:hint="eastAsia"/>
        </w:rPr>
        <w:t>中还含有一些计算相应权值的函数。</w:t>
      </w:r>
    </w:p>
    <w:sectPr w:rsidR="00943CF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7706D3"/>
    <w:multiLevelType w:val="multilevel"/>
    <w:tmpl w:val="557706D3"/>
    <w:lvl w:ilvl="0">
      <w:start w:val="1"/>
      <w:numFmt w:val="chineseCounting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55770ACF"/>
    <w:multiLevelType w:val="singleLevel"/>
    <w:tmpl w:val="55770ACF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76E54447"/>
    <w:rsid w:val="FFA2DD8D"/>
    <w:rsid w:val="FFBF0B5B"/>
    <w:rsid w:val="FFD7DDD9"/>
    <w:rsid w:val="FFDED916"/>
    <w:rsid w:val="FFDF96A1"/>
    <w:rsid w:val="FFFF42FC"/>
    <w:rsid w:val="FFFF438E"/>
    <w:rsid w:val="002E2988"/>
    <w:rsid w:val="003A35F5"/>
    <w:rsid w:val="00943CFC"/>
    <w:rsid w:val="00C66A1B"/>
    <w:rsid w:val="00D22389"/>
    <w:rsid w:val="00E16BA6"/>
    <w:rsid w:val="00F76558"/>
    <w:rsid w:val="00FC3824"/>
    <w:rsid w:val="0B8F61F8"/>
    <w:rsid w:val="0DA82506"/>
    <w:rsid w:val="0E3E25F9"/>
    <w:rsid w:val="1B7B4E45"/>
    <w:rsid w:val="1E371FD4"/>
    <w:rsid w:val="1E6F18F4"/>
    <w:rsid w:val="1EBF07C8"/>
    <w:rsid w:val="1F6E5643"/>
    <w:rsid w:val="1FF97387"/>
    <w:rsid w:val="1FFC84A4"/>
    <w:rsid w:val="27B8311B"/>
    <w:rsid w:val="2D5D878E"/>
    <w:rsid w:val="2FFFA1A2"/>
    <w:rsid w:val="37FFF763"/>
    <w:rsid w:val="3E3B692C"/>
    <w:rsid w:val="3EFB72E6"/>
    <w:rsid w:val="3FBED09D"/>
    <w:rsid w:val="3FFCC058"/>
    <w:rsid w:val="3FFF3E07"/>
    <w:rsid w:val="469D2B25"/>
    <w:rsid w:val="4BDFD9D6"/>
    <w:rsid w:val="4DFF5184"/>
    <w:rsid w:val="4FE509F6"/>
    <w:rsid w:val="54DF956D"/>
    <w:rsid w:val="57BF555F"/>
    <w:rsid w:val="57DE9084"/>
    <w:rsid w:val="57FE5641"/>
    <w:rsid w:val="5AFF2EA5"/>
    <w:rsid w:val="5B3F3C26"/>
    <w:rsid w:val="5BEEA01C"/>
    <w:rsid w:val="5D1FD57D"/>
    <w:rsid w:val="5DFB46BA"/>
    <w:rsid w:val="5F13C432"/>
    <w:rsid w:val="5FB7C02D"/>
    <w:rsid w:val="5FDD63C5"/>
    <w:rsid w:val="5FE6A001"/>
    <w:rsid w:val="5FEFE9E9"/>
    <w:rsid w:val="5FFFDD76"/>
    <w:rsid w:val="6BF20AA6"/>
    <w:rsid w:val="6DCFD5D0"/>
    <w:rsid w:val="6EF7DBD4"/>
    <w:rsid w:val="6F5BC0F4"/>
    <w:rsid w:val="6FBDC92E"/>
    <w:rsid w:val="6FBF986F"/>
    <w:rsid w:val="6FDF4A01"/>
    <w:rsid w:val="6FF79BA7"/>
    <w:rsid w:val="72FA8399"/>
    <w:rsid w:val="732FEA4F"/>
    <w:rsid w:val="737AEF05"/>
    <w:rsid w:val="73F662F6"/>
    <w:rsid w:val="757B6E32"/>
    <w:rsid w:val="75FFAC5A"/>
    <w:rsid w:val="76E54447"/>
    <w:rsid w:val="76FF991B"/>
    <w:rsid w:val="777719F3"/>
    <w:rsid w:val="779540BA"/>
    <w:rsid w:val="77A342D8"/>
    <w:rsid w:val="77F52E3B"/>
    <w:rsid w:val="77FFFBDF"/>
    <w:rsid w:val="781F7CB8"/>
    <w:rsid w:val="79E74512"/>
    <w:rsid w:val="7B7FFE74"/>
    <w:rsid w:val="7C31B67B"/>
    <w:rsid w:val="7CCE3ED5"/>
    <w:rsid w:val="7D5A549A"/>
    <w:rsid w:val="7DBDF294"/>
    <w:rsid w:val="7DBF6F54"/>
    <w:rsid w:val="7DC32691"/>
    <w:rsid w:val="7DF72AE6"/>
    <w:rsid w:val="7E3EE68E"/>
    <w:rsid w:val="7E73F267"/>
    <w:rsid w:val="7E7FB085"/>
    <w:rsid w:val="7EBFE917"/>
    <w:rsid w:val="7ECF9277"/>
    <w:rsid w:val="7EEF1EFB"/>
    <w:rsid w:val="7F1BEB48"/>
    <w:rsid w:val="7F7BC671"/>
    <w:rsid w:val="7F7F0BC9"/>
    <w:rsid w:val="7F8BE586"/>
    <w:rsid w:val="7FAF3E4C"/>
    <w:rsid w:val="7FE52CBD"/>
    <w:rsid w:val="7FE58AEE"/>
    <w:rsid w:val="7FF551DB"/>
    <w:rsid w:val="7FF721AD"/>
    <w:rsid w:val="7FF79383"/>
    <w:rsid w:val="7FF7B3A7"/>
    <w:rsid w:val="7FFFC82B"/>
    <w:rsid w:val="7FFFF663"/>
    <w:rsid w:val="8FEAD7B8"/>
    <w:rsid w:val="9DBFA97D"/>
    <w:rsid w:val="9E7B8D05"/>
    <w:rsid w:val="9F5DB4D7"/>
    <w:rsid w:val="9FE9384E"/>
    <w:rsid w:val="9FF7F08A"/>
    <w:rsid w:val="A7CD3EE9"/>
    <w:rsid w:val="ADB635BA"/>
    <w:rsid w:val="ADFAF639"/>
    <w:rsid w:val="AFA58906"/>
    <w:rsid w:val="AFF2CF17"/>
    <w:rsid w:val="B0FD35CE"/>
    <w:rsid w:val="B6FCDCFF"/>
    <w:rsid w:val="B7FF3E78"/>
    <w:rsid w:val="B9FF0E9A"/>
    <w:rsid w:val="BB7D0AE0"/>
    <w:rsid w:val="BBF7898A"/>
    <w:rsid w:val="BCE7E34F"/>
    <w:rsid w:val="BDEB44C0"/>
    <w:rsid w:val="BE77BF37"/>
    <w:rsid w:val="BEB12C76"/>
    <w:rsid w:val="BFDD644E"/>
    <w:rsid w:val="BFFE05BC"/>
    <w:rsid w:val="C6FE6114"/>
    <w:rsid w:val="CBF900C5"/>
    <w:rsid w:val="CF7FCFCE"/>
    <w:rsid w:val="D177C4DB"/>
    <w:rsid w:val="D5C7818F"/>
    <w:rsid w:val="D77E77CC"/>
    <w:rsid w:val="D77F034E"/>
    <w:rsid w:val="D77F84FA"/>
    <w:rsid w:val="D7F7E845"/>
    <w:rsid w:val="DDFFD3B6"/>
    <w:rsid w:val="DEFDBEE9"/>
    <w:rsid w:val="DF679A69"/>
    <w:rsid w:val="DF791A9A"/>
    <w:rsid w:val="DF7DDCA3"/>
    <w:rsid w:val="DFB725FB"/>
    <w:rsid w:val="DFCD6B7F"/>
    <w:rsid w:val="E1FF8802"/>
    <w:rsid w:val="EBDDBC37"/>
    <w:rsid w:val="ED37BDBD"/>
    <w:rsid w:val="EEF862E2"/>
    <w:rsid w:val="EEFD86D5"/>
    <w:rsid w:val="EEFF09D7"/>
    <w:rsid w:val="EEFF3E7C"/>
    <w:rsid w:val="EF7C0E6E"/>
    <w:rsid w:val="EFB36A72"/>
    <w:rsid w:val="EFBF1618"/>
    <w:rsid w:val="F1F7C8C1"/>
    <w:rsid w:val="F57BB3EB"/>
    <w:rsid w:val="F5EBF87A"/>
    <w:rsid w:val="F5FBA0E5"/>
    <w:rsid w:val="F6ED9400"/>
    <w:rsid w:val="F74F2968"/>
    <w:rsid w:val="F7D9E1DA"/>
    <w:rsid w:val="F7F8C250"/>
    <w:rsid w:val="F7FF85C4"/>
    <w:rsid w:val="F8BBA9CE"/>
    <w:rsid w:val="F93F462F"/>
    <w:rsid w:val="F9D57AD6"/>
    <w:rsid w:val="F9DBA33A"/>
    <w:rsid w:val="FBCD85FD"/>
    <w:rsid w:val="FBF95CD2"/>
    <w:rsid w:val="FBFD5483"/>
    <w:rsid w:val="FBFE6373"/>
    <w:rsid w:val="FCEC307F"/>
    <w:rsid w:val="FCFED914"/>
    <w:rsid w:val="FD0D095C"/>
    <w:rsid w:val="FD7FAED2"/>
    <w:rsid w:val="FDE60DF3"/>
    <w:rsid w:val="FDFB061D"/>
    <w:rsid w:val="FE7E9F70"/>
    <w:rsid w:val="FEA8BEA2"/>
    <w:rsid w:val="FEFF80B7"/>
    <w:rsid w:val="FF770176"/>
    <w:rsid w:val="FF7A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51CF4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semiHidden="0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354</Words>
  <Characters>2021</Characters>
  <Application>Microsoft Macintosh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RAT程序说明文档</dc:title>
  <dc:creator>zy-li14</dc:creator>
  <cp:lastModifiedBy>apple 吕</cp:lastModifiedBy>
  <cp:revision>4</cp:revision>
  <dcterms:created xsi:type="dcterms:W3CDTF">2015-06-09T23:26:00Z</dcterms:created>
  <dcterms:modified xsi:type="dcterms:W3CDTF">2015-06-10T11:56:00Z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