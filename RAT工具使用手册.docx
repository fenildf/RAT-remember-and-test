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RAT工具使用手册</w:t>
      </w:r>
    </w:p>
    <w:p>
      <w:pPr>
        <w:numPr>
          <w:ilvl w:val="0"/>
          <w:numId w:val="1"/>
        </w:numPr>
      </w:pPr>
      <w:r>
        <w:t>用户</w:t>
      </w:r>
    </w:p>
    <w:p>
      <w:pPr>
        <w:numPr>
          <w:numId w:val="0"/>
        </w:numPr>
        <w:ind w:left="420" w:leftChars="0"/>
      </w:pPr>
      <w:r>
        <w:t>1.概况</w:t>
      </w:r>
    </w:p>
    <w:p>
      <w:pPr>
        <w:numPr>
          <w:numId w:val="0"/>
        </w:numPr>
        <w:ind w:left="420" w:leftChars="0"/>
      </w:pPr>
      <w:r>
        <w:t>RAT是多用户的背单词软件。默认有guest用户，密码为空。用户将拥有自己的单词目录以及背诵情况记录。</w:t>
      </w:r>
    </w:p>
    <w:p>
      <w:pPr>
        <w:numPr>
          <w:numId w:val="0"/>
        </w:numPr>
        <w:ind w:firstLine="420" w:firstLineChars="0"/>
      </w:pPr>
      <w:r>
        <w:t>2.新建用户</w:t>
      </w:r>
    </w:p>
    <w:p>
      <w:pPr>
        <w:numPr>
          <w:numId w:val="0"/>
        </w:numPr>
        <w:ind w:firstLine="420" w:firstLineChars="0"/>
      </w:pPr>
      <w:r>
        <w:t>默认模式（mode 0）下输入touch -u 用户名 -p 密码 以新建用户。</w:t>
      </w:r>
    </w:p>
    <w:p>
      <w:pPr>
        <w:numPr>
          <w:ilvl w:val="0"/>
          <w:numId w:val="2"/>
        </w:numPr>
        <w:ind w:firstLine="420" w:firstLineChars="0"/>
      </w:pPr>
      <w:r>
        <w:t>切换用户</w:t>
      </w:r>
    </w:p>
    <w:p>
      <w:pPr>
        <w:numPr>
          <w:numId w:val="0"/>
        </w:numPr>
        <w:ind w:firstLine="420" w:firstLineChars="0"/>
      </w:pPr>
      <w:r>
        <w:t>默认模式（mode 0）下输入switch -u 用户名 并验证密码成功后将切换用户。</w:t>
      </w:r>
    </w:p>
    <w:p>
      <w:pPr>
        <w:numPr>
          <w:ilvl w:val="0"/>
          <w:numId w:val="2"/>
        </w:numPr>
        <w:ind w:firstLine="420" w:firstLineChars="0"/>
      </w:pPr>
      <w:r>
        <w:t>删除用户</w:t>
      </w:r>
    </w:p>
    <w:p>
      <w:pPr>
        <w:numPr>
          <w:numId w:val="0"/>
        </w:numPr>
        <w:ind w:firstLine="420" w:firstLineChars="0"/>
      </w:pPr>
      <w:r>
        <w:t>默认模式（mode 0)下输入rm cuser并验证密码后将删除当前用户并切换到guest。但是删除用户并不会删除用户的配置文件。之后可以通</w:t>
      </w:r>
      <w:bookmarkStart w:id="0" w:name="_GoBack"/>
      <w:bookmarkEnd w:id="0"/>
      <w:r>
        <w:t>过touch命令再次恢复用户。</w:t>
      </w:r>
    </w:p>
    <w:p>
      <w:pPr>
        <w:numPr>
          <w:ilvl w:val="0"/>
          <w:numId w:val="2"/>
        </w:numPr>
        <w:ind w:firstLine="420" w:firstLineChars="0"/>
      </w:pPr>
      <w:r>
        <w:t>用户等级</w:t>
      </w:r>
    </w:p>
    <w:p>
      <w:pPr>
        <w:numPr>
          <w:numId w:val="0"/>
        </w:numPr>
        <w:ind w:firstLine="420" w:firstLineChars="0"/>
      </w:pPr>
      <w:r>
        <w:t>我们将用户分为3个等级。为不同用户准备了不同的默认单词（认为这些单词用户已学会）。</w:t>
      </w:r>
    </w:p>
    <w:p>
      <w:pPr>
        <w:numPr>
          <w:numId w:val="0"/>
        </w:numPr>
        <w:ind w:firstLine="420" w:firstLineChars="0"/>
      </w:pPr>
      <w:r>
        <w:t>使用exam开始测试。通过后可以提升等级。Exam随机使用一种测试类型。对不同类型正确率要求不同，至少需要答20题。</w:t>
      </w:r>
    </w:p>
    <w:p>
      <w:pPr>
        <w:numPr>
          <w:numId w:val="0"/>
        </w:numPr>
      </w:pPr>
      <w:r>
        <w:t>二、查词</w:t>
      </w:r>
    </w:p>
    <w:p>
      <w:pPr>
        <w:numPr>
          <w:numId w:val="0"/>
        </w:numPr>
        <w:ind w:left="420" w:leftChars="0"/>
      </w:pPr>
      <w:r>
        <w:t>1.词典数据文件</w:t>
      </w:r>
    </w:p>
    <w:p>
      <w:pPr>
        <w:numPr>
          <w:numId w:val="0"/>
        </w:numPr>
        <w:ind w:firstLine="420" w:firstLineChars="0"/>
      </w:pPr>
      <w:r>
        <w:t>词典文件是所有用户共享的。</w:t>
      </w:r>
    </w:p>
    <w:p>
      <w:pPr>
        <w:numPr>
          <w:numId w:val="0"/>
        </w:numPr>
        <w:ind w:firstLine="420" w:firstLineChars="0"/>
      </w:pPr>
      <w:r>
        <w:t>可以通过convert -s sourceFileName -t targetFileName 将某个有道词典生词本文件转化为RAT标准格式的单词文件。转化时不覆盖目标文件，只添加。</w:t>
      </w:r>
    </w:p>
    <w:p>
      <w:pPr>
        <w:numPr>
          <w:numId w:val="0"/>
        </w:numPr>
        <w:ind w:firstLine="420" w:firstLineChars="0"/>
      </w:pPr>
      <w:r>
        <w:t>可以通过修改文件名的方式使用非自带的词典数据文件。</w:t>
      </w:r>
    </w:p>
    <w:p>
      <w:pPr>
        <w:numPr>
          <w:numId w:val="0"/>
        </w:numPr>
        <w:ind w:firstLine="420" w:firstLineChars="0"/>
      </w:pPr>
      <w:r>
        <w:t>2.标准查询</w:t>
      </w:r>
    </w:p>
    <w:p>
      <w:pPr>
        <w:numPr>
          <w:numId w:val="0"/>
        </w:numPr>
        <w:ind w:firstLine="420" w:firstLineChars="0"/>
      </w:pPr>
      <w:r>
        <w:t>在默认模式下输入mode 1或者m 1进入查询模式。之后可以使用mode 0或者m 0返回，除此之外的所有输入都将被认为是单词而不是命令。</w:t>
      </w:r>
    </w:p>
    <w:p>
      <w:pPr>
        <w:numPr>
          <w:numId w:val="0"/>
        </w:numPr>
        <w:ind w:firstLine="420" w:firstLineChars="0"/>
      </w:pPr>
      <w:r>
        <w:t>在mode 1下直接输入单词或者 -e 单词 将查询这个单词并输出这个单词的详细信息。</w:t>
      </w:r>
    </w:p>
    <w:p>
      <w:pPr>
        <w:numPr>
          <w:ilvl w:val="0"/>
          <w:numId w:val="3"/>
        </w:numPr>
        <w:ind w:firstLine="420" w:firstLineChars="0"/>
      </w:pPr>
      <w:r>
        <w:t>匹配查询</w:t>
      </w:r>
    </w:p>
    <w:p>
      <w:pPr>
        <w:numPr>
          <w:numId w:val="0"/>
        </w:numPr>
        <w:ind w:firstLine="420" w:firstLineChars="0"/>
      </w:pPr>
      <w:r>
        <w:t>输入-s 单词 将返回与输入单词拼写最相近的单词列表。输入-f 单词 将返回这些单词详细的信息（一般会有很多内容）。</w:t>
      </w:r>
    </w:p>
    <w:p>
      <w:pPr>
        <w:numPr>
          <w:ilvl w:val="0"/>
          <w:numId w:val="4"/>
        </w:numPr>
      </w:pPr>
      <w:r>
        <w:t>单词集</w:t>
      </w:r>
    </w:p>
    <w:p>
      <w:pPr>
        <w:numPr>
          <w:ilvl w:val="0"/>
          <w:numId w:val="5"/>
        </w:numPr>
        <w:ind w:firstLine="420" w:firstLineChars="0"/>
      </w:pPr>
      <w:r>
        <w:t>单词集介绍</w:t>
      </w:r>
    </w:p>
    <w:p>
      <w:pPr>
        <w:numPr>
          <w:numId w:val="0"/>
        </w:numPr>
        <w:ind w:firstLine="420" w:firstLineChars="0"/>
      </w:pPr>
      <w:r>
        <w:t>每个用户将拥有自己的单词集，比如cet4等。用户的测试和背诵是针对单词集的。</w:t>
      </w:r>
    </w:p>
    <w:p>
      <w:pPr>
        <w:numPr>
          <w:numId w:val="0"/>
        </w:numPr>
        <w:ind w:firstLine="420" w:firstLineChars="0"/>
      </w:pPr>
      <w:r>
        <w:t>2.新建单词集</w:t>
      </w:r>
    </w:p>
    <w:p>
      <w:pPr>
        <w:numPr>
          <w:numId w:val="0"/>
        </w:numPr>
        <w:ind w:firstLine="420" w:firstLineChars="0"/>
      </w:pPr>
      <w:r>
        <w:t>通过touch -t 单词集名字 新建（或者恢复）单词集。</w:t>
      </w:r>
    </w:p>
    <w:p>
      <w:pPr>
        <w:numPr>
          <w:numId w:val="0"/>
        </w:numPr>
        <w:ind w:firstLine="420" w:firstLineChars="0"/>
      </w:pPr>
      <w:r>
        <w:t>3.添加单词</w:t>
      </w:r>
    </w:p>
    <w:p>
      <w:pPr>
        <w:numPr>
          <w:numId w:val="0"/>
        </w:numPr>
        <w:ind w:firstLine="420" w:firstLineChars="0"/>
      </w:pPr>
      <w:r>
        <w:t>通过add -t单词集 -w 单词1. 单词2. ****** 添加单词。</w:t>
      </w:r>
    </w:p>
    <w:p>
      <w:pPr>
        <w:numPr>
          <w:numId w:val="0"/>
        </w:numPr>
        <w:ind w:firstLine="420" w:firstLineChars="0"/>
      </w:pPr>
      <w:r>
        <w:t>通过add -t 单词集 -f 文件名 将从文件中分析用户的生词并添加到单词集中。</w:t>
      </w:r>
    </w:p>
    <w:p>
      <w:pPr>
        <w:numPr>
          <w:ilvl w:val="0"/>
          <w:numId w:val="6"/>
        </w:numPr>
        <w:ind w:firstLine="420" w:firstLineChars="0"/>
      </w:pPr>
      <w:r>
        <w:t>删除单词</w:t>
      </w:r>
    </w:p>
    <w:p>
      <w:pPr>
        <w:numPr>
          <w:numId w:val="0"/>
        </w:numPr>
        <w:ind w:firstLine="420" w:firstLineChars="0"/>
      </w:pPr>
      <w:r>
        <w:t>通过rm -t 单词集 -w 单词序号 删除单词</w:t>
      </w:r>
    </w:p>
    <w:p>
      <w:pPr>
        <w:numPr>
          <w:ilvl w:val="0"/>
          <w:numId w:val="6"/>
        </w:numPr>
        <w:ind w:firstLine="420" w:firstLineChars="0"/>
      </w:pPr>
      <w:r>
        <w:t>删除单词集</w:t>
      </w:r>
    </w:p>
    <w:p>
      <w:pPr>
        <w:numPr>
          <w:numId w:val="0"/>
        </w:numPr>
        <w:ind w:firstLine="420" w:firstLineChars="0"/>
      </w:pPr>
      <w:r>
        <w:t>通过rm -t 单词集 删除单词。不真实删除文件。可以通过touch命令恢复。</w:t>
      </w:r>
    </w:p>
    <w:p>
      <w:pPr>
        <w:numPr>
          <w:ilvl w:val="0"/>
          <w:numId w:val="6"/>
        </w:numPr>
        <w:ind w:firstLine="420" w:firstLineChars="0"/>
      </w:pPr>
      <w:r>
        <w:t>查看单词集</w:t>
      </w:r>
    </w:p>
    <w:p>
      <w:pPr>
        <w:numPr>
          <w:numId w:val="0"/>
        </w:numPr>
        <w:ind w:firstLine="420" w:firstLineChars="0"/>
      </w:pPr>
      <w:r>
        <w:t>输入i或者info查看当前用户的所有单词集</w:t>
      </w:r>
    </w:p>
    <w:p>
      <w:pPr>
        <w:numPr>
          <w:numId w:val="0"/>
        </w:numPr>
        <w:ind w:firstLine="420" w:firstLineChars="0"/>
      </w:pPr>
      <w:r>
        <w:t>输入i -t 单词集查看这个单词集中的所有单词的列表</w:t>
      </w:r>
    </w:p>
    <w:p>
      <w:pPr>
        <w:numPr>
          <w:ilvl w:val="0"/>
          <w:numId w:val="7"/>
        </w:numPr>
      </w:pPr>
      <w:r>
        <w:t>背诵单词</w:t>
      </w:r>
    </w:p>
    <w:p>
      <w:pPr>
        <w:numPr>
          <w:ilvl w:val="0"/>
          <w:numId w:val="7"/>
        </w:numPr>
      </w:pPr>
      <w:r>
        <w:t>测试单词</w:t>
      </w:r>
    </w:p>
    <w:p>
      <w:pPr>
        <w:numPr>
          <w:numId w:val="0"/>
        </w:numPr>
        <w:ind w:firstLine="420" w:firstLineChars="0"/>
      </w:pPr>
      <w:r>
        <w:t>使用test -t 单词集 测试类型（默认为0）开始测试。</w:t>
      </w:r>
    </w:p>
    <w:p>
      <w:pPr>
        <w:numPr>
          <w:numId w:val="0"/>
        </w:numPr>
        <w:ind w:firstLine="420" w:firstLineChars="0"/>
      </w:pPr>
      <w:r>
        <w:t>使用mode 0或者m 0返回默认模式</w:t>
      </w:r>
    </w:p>
    <w:p>
      <w:pPr>
        <w:numPr>
          <w:ilvl w:val="0"/>
          <w:numId w:val="8"/>
        </w:numPr>
        <w:ind w:firstLine="420" w:firstLineChars="0"/>
      </w:pPr>
      <w:r>
        <w:t>类型0</w:t>
      </w:r>
    </w:p>
    <w:p>
      <w:pPr>
        <w:numPr>
          <w:numId w:val="0"/>
        </w:numPr>
        <w:ind w:firstLine="420" w:firstLineChars="0"/>
      </w:pPr>
      <w:r>
        <w:t>已知单词，选择所有的合适释义。可以使用数字或者英文字母回答，不区分大小写及顺序。难度等级为选支数目。</w:t>
      </w:r>
    </w:p>
    <w:p>
      <w:pPr>
        <w:numPr>
          <w:ilvl w:val="0"/>
          <w:numId w:val="8"/>
        </w:numPr>
        <w:ind w:firstLine="420" w:firstLineChars="0"/>
      </w:pPr>
      <w:r>
        <w:t>类型1</w:t>
      </w:r>
    </w:p>
    <w:p>
      <w:pPr>
        <w:numPr>
          <w:numId w:val="0"/>
        </w:numPr>
        <w:ind w:firstLine="420" w:firstLineChars="0"/>
      </w:pPr>
      <w:r>
        <w:t>已知</w:t>
      </w:r>
      <w:r>
        <w:t>释义</w:t>
      </w:r>
      <w:r>
        <w:t>，选择所有的合适</w:t>
      </w:r>
      <w:r>
        <w:t>单词</w:t>
      </w:r>
      <w:r>
        <w:t>。可以使用数字或者英文字母回答，不区分大小写及顺序。难度等级为选支数目。</w:t>
      </w:r>
    </w:p>
    <w:p>
      <w:pPr>
        <w:numPr>
          <w:ilvl w:val="0"/>
          <w:numId w:val="8"/>
        </w:numPr>
        <w:ind w:firstLine="420" w:firstLineChars="0"/>
      </w:pPr>
      <w:r>
        <w:t>类型2</w:t>
      </w:r>
    </w:p>
    <w:p>
      <w:pPr>
        <w:numPr>
          <w:numId w:val="0"/>
        </w:numPr>
        <w:ind w:firstLine="420" w:firstLineChars="0"/>
      </w:pPr>
      <w:r>
        <w:t>已知释义，填写单词和词性（不必须）。</w:t>
      </w:r>
    </w:p>
    <w:p>
      <w:pPr>
        <w:numPr>
          <w:numId w:val="0"/>
        </w:numPr>
        <w:ind w:firstLine="420" w:firstLineChars="0"/>
      </w:pPr>
    </w:p>
    <w:p>
      <w:pPr>
        <w:numPr>
          <w:numId w:val="0"/>
        </w:numPr>
        <w:ind w:firstLine="420" w:firstLineChars="0"/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0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33848538">
    <w:nsid w:val="5576CADA"/>
    <w:multiLevelType w:val="multilevel"/>
    <w:tmpl w:val="5576CADA"/>
    <w:lvl w:ilvl="0" w:tentative="1">
      <w:start w:val="1"/>
      <w:numFmt w:val="chineseCounting"/>
      <w:suff w:val="nothing"/>
      <w:lvlText w:val="%1、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433848698">
    <w:nsid w:val="5576CB7A"/>
    <w:multiLevelType w:val="singleLevel"/>
    <w:tmpl w:val="5576CB7A"/>
    <w:lvl w:ilvl="0" w:tentative="1">
      <w:start w:val="3"/>
      <w:numFmt w:val="decimal"/>
      <w:suff w:val="nothing"/>
      <w:lvlText w:val="%1."/>
      <w:lvlJc w:val="left"/>
    </w:lvl>
  </w:abstractNum>
  <w:abstractNum w:abstractNumId="1433848876">
    <w:nsid w:val="5576CC2C"/>
    <w:multiLevelType w:val="singleLevel"/>
    <w:tmpl w:val="5576CC2C"/>
    <w:lvl w:ilvl="0" w:tentative="1">
      <w:start w:val="3"/>
      <w:numFmt w:val="decimal"/>
      <w:suff w:val="nothing"/>
      <w:lvlText w:val="%1."/>
      <w:lvlJc w:val="left"/>
    </w:lvl>
  </w:abstractNum>
  <w:abstractNum w:abstractNumId="1433849148">
    <w:nsid w:val="5576CD3C"/>
    <w:multiLevelType w:val="singleLevel"/>
    <w:tmpl w:val="5576CD3C"/>
    <w:lvl w:ilvl="0" w:tentative="1">
      <w:start w:val="3"/>
      <w:numFmt w:val="chineseCounting"/>
      <w:suff w:val="nothing"/>
      <w:lvlText w:val="%1、"/>
      <w:lvlJc w:val="left"/>
    </w:lvl>
  </w:abstractNum>
  <w:abstractNum w:abstractNumId="1433849178">
    <w:nsid w:val="5576CD5A"/>
    <w:multiLevelType w:val="singleLevel"/>
    <w:tmpl w:val="5576CD5A"/>
    <w:lvl w:ilvl="0" w:tentative="1">
      <w:start w:val="1"/>
      <w:numFmt w:val="decimal"/>
      <w:suff w:val="nothing"/>
      <w:lvlText w:val="%1."/>
      <w:lvlJc w:val="left"/>
    </w:lvl>
  </w:abstractNum>
  <w:abstractNum w:abstractNumId="1433849637">
    <w:nsid w:val="5576CF25"/>
    <w:multiLevelType w:val="singleLevel"/>
    <w:tmpl w:val="5576CF25"/>
    <w:lvl w:ilvl="0" w:tentative="1">
      <w:start w:val="4"/>
      <w:numFmt w:val="decimal"/>
      <w:suff w:val="nothing"/>
      <w:lvlText w:val="%1."/>
      <w:lvlJc w:val="left"/>
    </w:lvl>
  </w:abstractNum>
  <w:abstractNum w:abstractNumId="1433849902">
    <w:nsid w:val="5576D02E"/>
    <w:multiLevelType w:val="singleLevel"/>
    <w:tmpl w:val="5576D02E"/>
    <w:lvl w:ilvl="0" w:tentative="1">
      <w:start w:val="4"/>
      <w:numFmt w:val="chineseCounting"/>
      <w:suff w:val="nothing"/>
      <w:lvlText w:val="%1、"/>
      <w:lvlJc w:val="left"/>
    </w:lvl>
  </w:abstractNum>
  <w:abstractNum w:abstractNumId="1433850603">
    <w:nsid w:val="5576D2EB"/>
    <w:multiLevelType w:val="singleLevel"/>
    <w:tmpl w:val="5576D2EB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433848538"/>
  </w:num>
  <w:num w:numId="2">
    <w:abstractNumId w:val="1433848698"/>
  </w:num>
  <w:num w:numId="3">
    <w:abstractNumId w:val="1433848876"/>
  </w:num>
  <w:num w:numId="4">
    <w:abstractNumId w:val="1433849148"/>
  </w:num>
  <w:num w:numId="5">
    <w:abstractNumId w:val="1433849178"/>
  </w:num>
  <w:num w:numId="6">
    <w:abstractNumId w:val="1433849637"/>
  </w:num>
  <w:num w:numId="7">
    <w:abstractNumId w:val="1433849902"/>
  </w:num>
  <w:num w:numId="8">
    <w:abstractNumId w:val="143385060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76CF69C0"/>
    <w:rsid w:val="0B7F7235"/>
    <w:rsid w:val="0FD7E72C"/>
    <w:rsid w:val="18BFE92D"/>
    <w:rsid w:val="1AEF0520"/>
    <w:rsid w:val="1CEF7729"/>
    <w:rsid w:val="1DFDF043"/>
    <w:rsid w:val="1F7E26A7"/>
    <w:rsid w:val="1FBB5C2F"/>
    <w:rsid w:val="1FFECB64"/>
    <w:rsid w:val="1FFFA6CF"/>
    <w:rsid w:val="22977000"/>
    <w:rsid w:val="2537CB01"/>
    <w:rsid w:val="25FF5FA7"/>
    <w:rsid w:val="26D73CA6"/>
    <w:rsid w:val="27FEA742"/>
    <w:rsid w:val="2A97D709"/>
    <w:rsid w:val="2CF719D1"/>
    <w:rsid w:val="2E5F5E09"/>
    <w:rsid w:val="2EFF6A66"/>
    <w:rsid w:val="2F376A80"/>
    <w:rsid w:val="2F773BA9"/>
    <w:rsid w:val="2FF626FA"/>
    <w:rsid w:val="2FFFE168"/>
    <w:rsid w:val="33F01386"/>
    <w:rsid w:val="365400AE"/>
    <w:rsid w:val="36FC057C"/>
    <w:rsid w:val="379F6C53"/>
    <w:rsid w:val="37BF75E0"/>
    <w:rsid w:val="37FF27F0"/>
    <w:rsid w:val="39CF2F27"/>
    <w:rsid w:val="3A9C2EDC"/>
    <w:rsid w:val="3B750E6D"/>
    <w:rsid w:val="3EABDB8F"/>
    <w:rsid w:val="3F971B1E"/>
    <w:rsid w:val="3F9FCCE7"/>
    <w:rsid w:val="3FDDF41F"/>
    <w:rsid w:val="3FE3F86F"/>
    <w:rsid w:val="3FF7B972"/>
    <w:rsid w:val="3FFBB695"/>
    <w:rsid w:val="3FFCC085"/>
    <w:rsid w:val="3FFDE26E"/>
    <w:rsid w:val="3FFE7605"/>
    <w:rsid w:val="3FFFE210"/>
    <w:rsid w:val="42FFE3D0"/>
    <w:rsid w:val="47F8B018"/>
    <w:rsid w:val="4BBFE8A4"/>
    <w:rsid w:val="4CFEAB80"/>
    <w:rsid w:val="4DF73536"/>
    <w:rsid w:val="4EB6A1A9"/>
    <w:rsid w:val="4ECB1A12"/>
    <w:rsid w:val="4EEBF2D9"/>
    <w:rsid w:val="4EFE0726"/>
    <w:rsid w:val="4F5D11C8"/>
    <w:rsid w:val="537FE051"/>
    <w:rsid w:val="546FD358"/>
    <w:rsid w:val="55BE968A"/>
    <w:rsid w:val="57FD32B2"/>
    <w:rsid w:val="5AF49FBE"/>
    <w:rsid w:val="5D9B560A"/>
    <w:rsid w:val="5DBF52D1"/>
    <w:rsid w:val="5DEF53C3"/>
    <w:rsid w:val="5E3C9EB3"/>
    <w:rsid w:val="5E9FA7F6"/>
    <w:rsid w:val="5EFF848A"/>
    <w:rsid w:val="5F7B7955"/>
    <w:rsid w:val="5FDFB2D0"/>
    <w:rsid w:val="5FE6B6DF"/>
    <w:rsid w:val="5FFBE27A"/>
    <w:rsid w:val="636E7E75"/>
    <w:rsid w:val="65BF2AE5"/>
    <w:rsid w:val="65DF7A89"/>
    <w:rsid w:val="66FDAB78"/>
    <w:rsid w:val="672F8B8E"/>
    <w:rsid w:val="67B4D2A0"/>
    <w:rsid w:val="67EA04E4"/>
    <w:rsid w:val="67F352A7"/>
    <w:rsid w:val="6969AD9D"/>
    <w:rsid w:val="6B7FFB7E"/>
    <w:rsid w:val="6BAF0A17"/>
    <w:rsid w:val="6CEF979B"/>
    <w:rsid w:val="6E625E14"/>
    <w:rsid w:val="6EBD04A5"/>
    <w:rsid w:val="6F6DBC89"/>
    <w:rsid w:val="6F6DF64A"/>
    <w:rsid w:val="6FBE7D99"/>
    <w:rsid w:val="6FEE39C8"/>
    <w:rsid w:val="6FFBD9E6"/>
    <w:rsid w:val="6FFF7AB0"/>
    <w:rsid w:val="70A1C4AF"/>
    <w:rsid w:val="72FB20D4"/>
    <w:rsid w:val="736F9628"/>
    <w:rsid w:val="737FA79B"/>
    <w:rsid w:val="75FE171F"/>
    <w:rsid w:val="76CF69C0"/>
    <w:rsid w:val="77B53703"/>
    <w:rsid w:val="78786749"/>
    <w:rsid w:val="787E85E4"/>
    <w:rsid w:val="78818FB8"/>
    <w:rsid w:val="792D69E5"/>
    <w:rsid w:val="794F81C7"/>
    <w:rsid w:val="7999DAA4"/>
    <w:rsid w:val="79C53592"/>
    <w:rsid w:val="79D28CE3"/>
    <w:rsid w:val="7ADB210A"/>
    <w:rsid w:val="7BEE3812"/>
    <w:rsid w:val="7BFF109A"/>
    <w:rsid w:val="7C5DD5DD"/>
    <w:rsid w:val="7CDEAB3E"/>
    <w:rsid w:val="7CFAE7F6"/>
    <w:rsid w:val="7CFE8EB6"/>
    <w:rsid w:val="7D76AA5F"/>
    <w:rsid w:val="7D7B4DDB"/>
    <w:rsid w:val="7DB3E1DA"/>
    <w:rsid w:val="7DCEC28C"/>
    <w:rsid w:val="7E6E1C64"/>
    <w:rsid w:val="7ED4CB9B"/>
    <w:rsid w:val="7EFAB2B6"/>
    <w:rsid w:val="7EFCC9EC"/>
    <w:rsid w:val="7F263EDD"/>
    <w:rsid w:val="7F5F6DB1"/>
    <w:rsid w:val="7F72AE65"/>
    <w:rsid w:val="7F7F1A9C"/>
    <w:rsid w:val="7F7F6F9D"/>
    <w:rsid w:val="7F9A06E8"/>
    <w:rsid w:val="7F9D6528"/>
    <w:rsid w:val="7FAB4C04"/>
    <w:rsid w:val="7FAF21D6"/>
    <w:rsid w:val="7FAFEE9E"/>
    <w:rsid w:val="7FB31998"/>
    <w:rsid w:val="7FBABF9D"/>
    <w:rsid w:val="7FCF2E91"/>
    <w:rsid w:val="7FCFC93C"/>
    <w:rsid w:val="7FEACE52"/>
    <w:rsid w:val="7FEFE15E"/>
    <w:rsid w:val="7FF7F8F9"/>
    <w:rsid w:val="7FFB5AC8"/>
    <w:rsid w:val="7FFD2F50"/>
    <w:rsid w:val="7FFD6377"/>
    <w:rsid w:val="7FFE8059"/>
    <w:rsid w:val="7FFED5F7"/>
    <w:rsid w:val="7FFF7125"/>
    <w:rsid w:val="7FFF91FC"/>
    <w:rsid w:val="7FFFDAF3"/>
    <w:rsid w:val="8978E01F"/>
    <w:rsid w:val="8BF949DA"/>
    <w:rsid w:val="8FED4FE5"/>
    <w:rsid w:val="993F7343"/>
    <w:rsid w:val="99F68008"/>
    <w:rsid w:val="9BFD044C"/>
    <w:rsid w:val="9CF750FE"/>
    <w:rsid w:val="9F6F9C1C"/>
    <w:rsid w:val="9FDF625F"/>
    <w:rsid w:val="9FFF4661"/>
    <w:rsid w:val="A97D6E3A"/>
    <w:rsid w:val="AD734B4E"/>
    <w:rsid w:val="AEBB3DCA"/>
    <w:rsid w:val="B3EF2D91"/>
    <w:rsid w:val="B75F7F9F"/>
    <w:rsid w:val="BBBD52CB"/>
    <w:rsid w:val="BBDD908B"/>
    <w:rsid w:val="BBFA342C"/>
    <w:rsid w:val="BCFD7D41"/>
    <w:rsid w:val="BDDF8341"/>
    <w:rsid w:val="BE1EC613"/>
    <w:rsid w:val="BE4B1498"/>
    <w:rsid w:val="BE7F538D"/>
    <w:rsid w:val="BE7FAA92"/>
    <w:rsid w:val="BF295A0D"/>
    <w:rsid w:val="BF493A18"/>
    <w:rsid w:val="BFBF2BF8"/>
    <w:rsid w:val="BFE5F0EF"/>
    <w:rsid w:val="BFFFBA80"/>
    <w:rsid w:val="C7B6356E"/>
    <w:rsid w:val="CBF6221C"/>
    <w:rsid w:val="CDF38574"/>
    <w:rsid w:val="CFBD16AF"/>
    <w:rsid w:val="D3FFD075"/>
    <w:rsid w:val="D5EF4C41"/>
    <w:rsid w:val="D6AB4439"/>
    <w:rsid w:val="D93BE858"/>
    <w:rsid w:val="DBDB80B3"/>
    <w:rsid w:val="DCFCD095"/>
    <w:rsid w:val="DDEBFF29"/>
    <w:rsid w:val="DDF70834"/>
    <w:rsid w:val="DDF708C4"/>
    <w:rsid w:val="DDFF005F"/>
    <w:rsid w:val="DE6E884B"/>
    <w:rsid w:val="DF2EBB97"/>
    <w:rsid w:val="DF3ACDD2"/>
    <w:rsid w:val="DF7F2A47"/>
    <w:rsid w:val="DFF3C2F1"/>
    <w:rsid w:val="DFFE1E37"/>
    <w:rsid w:val="E1FBEA94"/>
    <w:rsid w:val="E1FEABFD"/>
    <w:rsid w:val="E3FCBA13"/>
    <w:rsid w:val="E49F81D8"/>
    <w:rsid w:val="E4E7CB76"/>
    <w:rsid w:val="E4F6809E"/>
    <w:rsid w:val="E6FD672E"/>
    <w:rsid w:val="E75B87BA"/>
    <w:rsid w:val="E7FBA409"/>
    <w:rsid w:val="E8FE16B7"/>
    <w:rsid w:val="EBDF01B9"/>
    <w:rsid w:val="EDFEF9CD"/>
    <w:rsid w:val="EEFE5375"/>
    <w:rsid w:val="EEFF5FB7"/>
    <w:rsid w:val="EFBDB786"/>
    <w:rsid w:val="EFDD8CB0"/>
    <w:rsid w:val="EFEA6493"/>
    <w:rsid w:val="EFFBA780"/>
    <w:rsid w:val="EFFF0A21"/>
    <w:rsid w:val="F1BCCFAB"/>
    <w:rsid w:val="F35BE113"/>
    <w:rsid w:val="F3B7CE44"/>
    <w:rsid w:val="F5DF91C0"/>
    <w:rsid w:val="F64F77BD"/>
    <w:rsid w:val="F6F7A343"/>
    <w:rsid w:val="F7394D84"/>
    <w:rsid w:val="F7A9EABA"/>
    <w:rsid w:val="F7B97C26"/>
    <w:rsid w:val="FAB75D4F"/>
    <w:rsid w:val="FB3E549A"/>
    <w:rsid w:val="FB5E3FFA"/>
    <w:rsid w:val="FB77A710"/>
    <w:rsid w:val="FB7E28BB"/>
    <w:rsid w:val="FB7FC83B"/>
    <w:rsid w:val="FBAF9000"/>
    <w:rsid w:val="FBB9A67A"/>
    <w:rsid w:val="FBFFB74B"/>
    <w:rsid w:val="FC55DE07"/>
    <w:rsid w:val="FCBF0524"/>
    <w:rsid w:val="FCEF224C"/>
    <w:rsid w:val="FCF7F2DD"/>
    <w:rsid w:val="FD7EE76F"/>
    <w:rsid w:val="FDDD5A25"/>
    <w:rsid w:val="FDDD62D2"/>
    <w:rsid w:val="FDFBE254"/>
    <w:rsid w:val="FE3F4585"/>
    <w:rsid w:val="FE7F77DC"/>
    <w:rsid w:val="FEB77740"/>
    <w:rsid w:val="FEBB6C34"/>
    <w:rsid w:val="FECD59D0"/>
    <w:rsid w:val="FED28A95"/>
    <w:rsid w:val="FEDED9CD"/>
    <w:rsid w:val="FEE73A51"/>
    <w:rsid w:val="FEFBF7C6"/>
    <w:rsid w:val="FEFDEB33"/>
    <w:rsid w:val="FEFF0EB4"/>
    <w:rsid w:val="FF7BF036"/>
    <w:rsid w:val="FF951D93"/>
    <w:rsid w:val="FFBD6CAD"/>
    <w:rsid w:val="FFDA849C"/>
    <w:rsid w:val="FFDDB7D2"/>
    <w:rsid w:val="FFEB0234"/>
    <w:rsid w:val="FFEBD245"/>
    <w:rsid w:val="FFEFDA97"/>
    <w:rsid w:val="FFF6B7C3"/>
    <w:rsid w:val="FFF75D86"/>
    <w:rsid w:val="FFFB2235"/>
    <w:rsid w:val="FFFBE784"/>
    <w:rsid w:val="FFFC60CE"/>
    <w:rsid w:val="FFFD3E1E"/>
    <w:rsid w:val="FFFF2DD5"/>
    <w:rsid w:val="FFFF310A"/>
    <w:rsid w:val="FFFFA254"/>
    <w:rsid w:val="FFFFC500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2">
    <w:name w:val="Default Paragraph Font"/>
    <w:unhideWhenUsed/>
    <w:uiPriority w:val="0"/>
  </w:style>
  <w:style w:type="table" w:default="1" w:styleId="3">
    <w:name w:val="Normal Table"/>
    <w:unhideWhenUsed/>
    <w:uiPriority w:val="99"/>
    <w:tblPr>
      <w:tblStyle w:val="3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Pages>1</Pages>
  <Words>0</Words>
  <Characters>0</Characters>
  <Lines>1</Lines>
  <Paragraphs>1</Paragraphs>
  <ScaleCrop>false</ScaleCrop>
  <LinksUpToDate>false</LinksUpToDate>
  <CharactersWithSpaces>0</CharactersWithSpaces>
  <Application>WPS Office_9.1.0.4327_{F1E327BC-269C-435d-A152-05C5408002CA}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3915-07-09T07:00:00Z</dcterms:created>
  <dc:creator>zy-li14</dc:creator>
  <cp:lastModifiedBy>zy-li14</cp:lastModifiedBy>
  <dc:title>RAT工具使用手册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2052-9.1.0.4327</vt:lpwstr>
  </property>
</Properties>
</file>